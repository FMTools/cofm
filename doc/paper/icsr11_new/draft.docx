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2D" w:rsidRDefault="00030528" w:rsidP="00030528">
      <w:pPr>
        <w:pStyle w:val="heading10"/>
      </w:pPr>
      <w:r>
        <w:t>Introduction</w:t>
      </w:r>
    </w:p>
    <w:p w:rsidR="00F764A2" w:rsidRPr="00F764A2" w:rsidRDefault="00F764A2" w:rsidP="00F764A2">
      <w:pPr>
        <w:pStyle w:val="p1a"/>
      </w:pPr>
      <w:r>
        <w:t>Scenario: multiple stakeholders, various perspectives</w:t>
      </w:r>
      <w:bookmarkStart w:id="0" w:name="_GoBack"/>
      <w:bookmarkEnd w:id="0"/>
    </w:p>
    <w:p w:rsidR="00030528" w:rsidRDefault="00030528" w:rsidP="00030528">
      <w:pPr>
        <w:pStyle w:val="heading10"/>
      </w:pPr>
      <w:r>
        <w:t>Semantics of Merging Operation</w:t>
      </w:r>
    </w:p>
    <w:p w:rsidR="00030528" w:rsidRDefault="00030528" w:rsidP="00030528">
      <w:pPr>
        <w:pStyle w:val="heading10"/>
      </w:pPr>
      <w:r>
        <w:t>Feature Model Synthesis</w:t>
      </w:r>
    </w:p>
    <w:p w:rsidR="00EE6C70" w:rsidRDefault="00EE6C70" w:rsidP="00EE6C70">
      <w:pPr>
        <w:pStyle w:val="heading10"/>
      </w:pPr>
      <w:r>
        <w:t>Related Work</w:t>
      </w:r>
    </w:p>
    <w:p w:rsidR="00EE6C70" w:rsidRDefault="00EE6C70" w:rsidP="00EE6C70">
      <w:pPr>
        <w:pStyle w:val="heading10"/>
      </w:pPr>
      <w:r>
        <w:t>Conclusion</w:t>
      </w:r>
    </w:p>
    <w:p w:rsidR="00EE6C70" w:rsidRPr="00EE6C70" w:rsidRDefault="00EE6C70" w:rsidP="00EE6C70">
      <w:pPr>
        <w:pStyle w:val="heading10"/>
        <w:numPr>
          <w:ilvl w:val="0"/>
          <w:numId w:val="0"/>
        </w:numPr>
      </w:pPr>
      <w:r>
        <w:t>References</w:t>
      </w:r>
    </w:p>
    <w:sectPr w:rsidR="00EE6C70" w:rsidRPr="00EE6C70" w:rsidSect="00D6791A">
      <w:headerReference w:type="even" r:id="rId9"/>
      <w:headerReference w:type="default" r:id="rId10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06" w:rsidRDefault="00395D06">
      <w:r>
        <w:separator/>
      </w:r>
    </w:p>
  </w:endnote>
  <w:endnote w:type="continuationSeparator" w:id="0">
    <w:p w:rsidR="00395D06" w:rsidRDefault="0039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06" w:rsidRDefault="00395D06" w:rsidP="00895F20">
      <w:pPr>
        <w:ind w:firstLine="0"/>
      </w:pPr>
      <w:r>
        <w:separator/>
      </w:r>
    </w:p>
  </w:footnote>
  <w:footnote w:type="continuationSeparator" w:id="0">
    <w:p w:rsidR="00395D06" w:rsidRDefault="00395D06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Pr="00656155" w:rsidRDefault="00AB2019" w:rsidP="007608F0">
    <w:pPr>
      <w:pStyle w:val="runninghead-left"/>
      <w:rPr>
        <w:lang w:val="de-DE"/>
      </w:rPr>
    </w:pP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B35C6">
      <w:rPr>
        <w:rStyle w:val="PageNumber"/>
        <w:noProof/>
        <w:lang w:val="de-DE"/>
      </w:rPr>
      <w:t>2</w:t>
    </w:r>
    <w:r w:rsidRPr="007608F0">
      <w:rPr>
        <w:rStyle w:val="PageNumber"/>
      </w:rPr>
      <w:fldChar w:fldCharType="end"/>
    </w:r>
    <w:r w:rsidR="00BB35C6" w:rsidRPr="007608F0">
      <w:rPr>
        <w:rStyle w:val="PageNumber"/>
        <w:spacing w:val="480"/>
        <w:lang w:val="de-DE"/>
      </w:rPr>
      <w:t xml:space="preserve"> </w:t>
    </w:r>
    <w:r>
      <w:fldChar w:fldCharType="begin"/>
    </w:r>
    <w:r w:rsidR="00BB35C6" w:rsidRPr="00656155">
      <w:rPr>
        <w:lang w:val="de-DE"/>
      </w:rPr>
      <w:instrText xml:space="preserve"> STYLEREF  author  \* MERGEFORMAT </w:instrText>
    </w:r>
    <w:r>
      <w:fldChar w:fldCharType="separate"/>
    </w:r>
    <w:r w:rsidR="00030528">
      <w:rPr>
        <w:b/>
        <w:bCs/>
        <w:noProof/>
      </w:rPr>
      <w:t>Error! No text of specified style in document.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Pr="007608F0" w:rsidRDefault="00AB2019" w:rsidP="007608F0">
    <w:pPr>
      <w:pStyle w:val="runninghead-right"/>
    </w:pPr>
    <w:r>
      <w:fldChar w:fldCharType="begin"/>
    </w:r>
    <w:r w:rsidR="00BB35C6" w:rsidRPr="00656155">
      <w:rPr>
        <w:lang w:val="de-DE"/>
      </w:rPr>
      <w:instrText xml:space="preserve"> STYLEREF  title  \* MERGEFORMAT </w:instrText>
    </w:r>
    <w:r>
      <w:fldChar w:fldCharType="separate"/>
    </w:r>
    <w:r w:rsidR="00030528">
      <w:rPr>
        <w:b/>
        <w:bCs w:val="0"/>
        <w:noProof/>
      </w:rPr>
      <w:t>Error! Use the Home tab to apply title to the text that you want to appear here.</w:t>
    </w:r>
    <w:r>
      <w:fldChar w:fldCharType="end"/>
    </w:r>
    <w:r w:rsidR="00BB35C6" w:rsidRPr="00B02D5D">
      <w:rPr>
        <w:rStyle w:val="PageNumber"/>
        <w:lang w:val="de-DE"/>
      </w:rPr>
      <w:t xml:space="preserve"> </w:t>
    </w:r>
    <w:r w:rsidR="00BB35C6"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B35C6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528"/>
    <w:rsid w:val="0000056A"/>
    <w:rsid w:val="00001D94"/>
    <w:rsid w:val="000058CD"/>
    <w:rsid w:val="00006405"/>
    <w:rsid w:val="00007F40"/>
    <w:rsid w:val="00015441"/>
    <w:rsid w:val="00025D8F"/>
    <w:rsid w:val="00030528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663A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1F66"/>
    <w:rsid w:val="00197686"/>
    <w:rsid w:val="001A0E09"/>
    <w:rsid w:val="001B255B"/>
    <w:rsid w:val="001B4547"/>
    <w:rsid w:val="001B4A7C"/>
    <w:rsid w:val="001D3E27"/>
    <w:rsid w:val="001D53EB"/>
    <w:rsid w:val="001E21AD"/>
    <w:rsid w:val="001F5439"/>
    <w:rsid w:val="00204E89"/>
    <w:rsid w:val="00210248"/>
    <w:rsid w:val="00210DB8"/>
    <w:rsid w:val="0021134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2CA7"/>
    <w:rsid w:val="00376180"/>
    <w:rsid w:val="00377276"/>
    <w:rsid w:val="00377424"/>
    <w:rsid w:val="00394942"/>
    <w:rsid w:val="003949F3"/>
    <w:rsid w:val="00395D06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705AF"/>
    <w:rsid w:val="004712F9"/>
    <w:rsid w:val="00471B63"/>
    <w:rsid w:val="0047305E"/>
    <w:rsid w:val="00473617"/>
    <w:rsid w:val="00476386"/>
    <w:rsid w:val="00477F90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608F0"/>
    <w:rsid w:val="007626F0"/>
    <w:rsid w:val="0076605E"/>
    <w:rsid w:val="00775796"/>
    <w:rsid w:val="00780F47"/>
    <w:rsid w:val="00791F63"/>
    <w:rsid w:val="007A08F7"/>
    <w:rsid w:val="007A3249"/>
    <w:rsid w:val="007A52AC"/>
    <w:rsid w:val="007C1B8F"/>
    <w:rsid w:val="007C7941"/>
    <w:rsid w:val="007D0A21"/>
    <w:rsid w:val="007D1350"/>
    <w:rsid w:val="007E0352"/>
    <w:rsid w:val="007F3BF6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D5432"/>
    <w:rsid w:val="009D627C"/>
    <w:rsid w:val="009E0616"/>
    <w:rsid w:val="009E388E"/>
    <w:rsid w:val="009E4E69"/>
    <w:rsid w:val="009E649D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F3131"/>
    <w:rsid w:val="00CF3BE1"/>
    <w:rsid w:val="00D00243"/>
    <w:rsid w:val="00D05ECD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95C19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E6C70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64A2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paper\icsr11\LNCS-Office2007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dashitem" Type="http://schemas.openxmlformats.org/officeDocument/2006/relationships/image" Target="images/dashitem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Lecture Notes Macros">
        <group id="grTitlePage" label="Title Page">
          <button id="btnTitle" label="Title" imageMso="DropCapOptionsDialog" size="large" onAction="FormatTitle"/>
          <button id="btnAuthor" label="Author" imageMso="DistributionListSelectMembers" size="large" onAction="FormatAuthor"/>
          <button id="btnAddress" label="Address" imageMso="MailMergeAddressBlockInsert" size="large" onAction="FormatAddress"/>
          <button id="btnEmail" label="E-mail" imageMso="EnvelopesAndLabelsDialog" size="large" onAction="FormatEmail"/>
          <button id="btnAbstract" label="Abstract" imageMso="SmartArtAddShapeAfter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FormatH1"/>
          <button id="btnH2" label="H2" imageMso="PivotTableLayoutShowInCompactForm" size="large" onAction="FormatH2"/>
          <button id="btnH3" label="H3" imageMso="PivotTableLayoutBlankRows" size="large" onAction="FormatH3"/>
          <button id="btnH4" label="H4" imageMso="PivotTableLayoutSubtotals" size="large" onAction="FormatH4"/>
          <button id="btnBullet" label="Bullet Item" imageMso="SmartArtAddBullet" size="large" onAction="FormatBullet"/>
          <button id="btnDash" label="Dash Item" image="dashitem" onAction="FormatDash"/>
          <button id="btnNumbered" label="Num Item" imageMso="Numbering" onAction="FormatNumList"/>
          <button id="btnStandard" label="Standard Text" imageMso="ViewDraftView" size="large" onAction="FormatStandard"/>
          <button id="btnNoIndent" label="Not indented" imageMso="ObjectAlignMenu" size="large" onAction="FormatNoIndent"/>
        </group>
        <group id="grSpecialFormats" label="Special Formats">
          <button id="btnAddSpace" label="Add Space" imageMso="ParagraphSpacingIncrease" onAction="AddVerticalSpace"/>
          <button id="btnClearSpace" label="Clear Space" imageMso="ParagraphSpacingDecrease" onAction="ClearVerticalSpace"/>
          <button id="btnInsImage" label="Insert Image" imageMso="OmsSlideInsert" size="large" onAction="InsertFig"/>
          <button id="btnFigure" label="Figure Caption" imageMso="SlideMasterPicturePlaceholderInsert" size="large" onAction="MakeFigCaption"/>
          <button id="btnTable" label="Table Caption" imageMso="SlideMasterTablePlaceholderInsert" size="large" onAction="MakeTableCaption"/>
          <button id="btnEquation" label="Equation" imageMso="FunctionWizard" size="large" onAction="FormatEquation"/>
          <button id="btnProgcode" label="Prog. Code" imageMso="CreateStoredProcedure" size="large" onAction="FormatProgCode"/>
          <button id="btnFootnote" label="Footnote" imageMso="FootnoteInsert" size="large" onAction="MakeFootnote"/>
          <button id="btnReference" label="Reference" imageMso="NameManager" size="large" onAction="FormatReferenc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0F92D-8E0E-4BD7-A38D-11D2BEE3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1305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Li</dc:creator>
  <dc:description>Formats and macros for Springer Lecture Notes</dc:description>
  <cp:lastModifiedBy>Yi Li</cp:lastModifiedBy>
  <cp:revision>2</cp:revision>
  <dcterms:created xsi:type="dcterms:W3CDTF">2010-12-23T07:38:00Z</dcterms:created>
  <dcterms:modified xsi:type="dcterms:W3CDTF">2010-12-24T05:27:00Z</dcterms:modified>
</cp:coreProperties>
</file>